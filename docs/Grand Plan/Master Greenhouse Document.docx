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225FB" w14:textId="77777777" w:rsidR="00A10484" w:rsidRDefault="00B01A75">
      <w:pPr>
        <w:pStyle w:val="Title"/>
      </w:pPr>
      <w:r>
        <w:t>Master Greenhouse Document</w:t>
      </w:r>
    </w:p>
    <w:p w14:paraId="36F7E6E6" w14:textId="2606E031" w:rsidR="00855982" w:rsidRPr="00855982" w:rsidRDefault="00110CFF" w:rsidP="00855982">
      <w:pPr>
        <w:pStyle w:val="Heading1"/>
      </w:pPr>
      <w:r>
        <w:t>Top-Level Block Diagram</w:t>
      </w:r>
    </w:p>
    <w:p w14:paraId="69C2C0AC" w14:textId="616FD084" w:rsidR="00855982" w:rsidRDefault="00855982" w:rsidP="00110CFF"/>
    <w:p w14:paraId="06A756E2" w14:textId="5CBCC04A" w:rsidR="00110CFF" w:rsidRDefault="00110CFF" w:rsidP="00110CFF"/>
    <w:p w14:paraId="5029CCD2" w14:textId="07BED8C1" w:rsidR="00110CFF" w:rsidRDefault="00110CFF" w:rsidP="00110CFF">
      <w:pPr>
        <w:pStyle w:val="Heading1"/>
      </w:pPr>
      <w:r>
        <w:t>MPPT Box</w:t>
      </w:r>
    </w:p>
    <w:p w14:paraId="2480C645" w14:textId="3E7E563B" w:rsidR="00110CFF" w:rsidRDefault="004B2DC9" w:rsidP="00855982">
      <w:r>
        <w:t>This is an MPPT controller.</w:t>
      </w:r>
    </w:p>
    <w:p w14:paraId="0377FE38" w14:textId="77777777" w:rsidR="004B2DC9" w:rsidRDefault="004B2DC9" w:rsidP="00855982">
      <w:r w:rsidRPr="004B2DC9">
        <w:rPr>
          <w:b/>
        </w:rPr>
        <w:t>Input:</w:t>
      </w:r>
      <w:r>
        <w:t xml:space="preserve"> </w:t>
      </w:r>
    </w:p>
    <w:p w14:paraId="5593DEB2" w14:textId="691C7316" w:rsidR="004B2DC9" w:rsidRDefault="004B2DC9" w:rsidP="00855982">
      <w:r>
        <w:t>Voltage from Solar Panels</w:t>
      </w:r>
    </w:p>
    <w:p w14:paraId="16394EA0" w14:textId="5C6E2B2E" w:rsidR="004B2DC9" w:rsidRPr="004B2DC9" w:rsidRDefault="004B2DC9" w:rsidP="00855982">
      <w:pPr>
        <w:rPr>
          <w:b/>
        </w:rPr>
      </w:pPr>
      <w:r w:rsidRPr="004B2DC9">
        <w:rPr>
          <w:b/>
        </w:rPr>
        <w:t>Output:</w:t>
      </w:r>
    </w:p>
    <w:p w14:paraId="097B79CD" w14:textId="32910C0A" w:rsidR="004B2DC9" w:rsidRDefault="004B2DC9" w:rsidP="00855982">
      <w:r>
        <w:t xml:space="preserve">Constant voltage. </w:t>
      </w:r>
    </w:p>
    <w:p w14:paraId="01F01790" w14:textId="3CDC3AA7" w:rsidR="004B2DC9" w:rsidRDefault="004B2DC9" w:rsidP="00855982">
      <w:r>
        <w:t>Microcontroller Data</w:t>
      </w:r>
    </w:p>
    <w:p w14:paraId="613FE6CD" w14:textId="46BFC1F6" w:rsidR="004B0262" w:rsidRDefault="004B0262" w:rsidP="00855982">
      <w:r>
        <w:t>We have a Tristar Morningstar MPPT Solar Charge controller.</w:t>
      </w:r>
    </w:p>
    <w:p w14:paraId="4580C572" w14:textId="56B14993" w:rsidR="004B0262" w:rsidRDefault="004B0262" w:rsidP="00855982">
      <w:r>
        <w:t>Model Number: TS-MPPT-60.</w:t>
      </w:r>
    </w:p>
    <w:p w14:paraId="6A606929" w14:textId="610A9656" w:rsidR="004B0262" w:rsidRDefault="004B0262" w:rsidP="00855982">
      <w:r>
        <w:t xml:space="preserve">We’ve got an </w:t>
      </w:r>
      <w:proofErr w:type="gramStart"/>
      <w:r>
        <w:t>owners</w:t>
      </w:r>
      <w:proofErr w:type="gramEnd"/>
      <w:r>
        <w:t xml:space="preserve"> manual.</w:t>
      </w:r>
    </w:p>
    <w:p w14:paraId="6E3645DE" w14:textId="21575C8F" w:rsidR="00CD7D76" w:rsidRDefault="00CD7D76" w:rsidP="00855982">
      <w:r>
        <w:t>It’s capable of outputting data through these formats:</w:t>
      </w:r>
    </w:p>
    <w:p w14:paraId="45A5B88D" w14:textId="197A9D7F" w:rsidR="00CD7D76" w:rsidRDefault="00CD7D76" w:rsidP="00855982">
      <w:r>
        <w:t>RS-232</w:t>
      </w:r>
    </w:p>
    <w:p w14:paraId="0FF8C31E" w14:textId="0435BE8A" w:rsidR="00CD7D76" w:rsidRDefault="00CD7D76" w:rsidP="00855982">
      <w:r>
        <w:t>Morningstar Meter Bus</w:t>
      </w:r>
    </w:p>
    <w:p w14:paraId="360102E9" w14:textId="3312A9D0" w:rsidR="00CD7D76" w:rsidRDefault="00CD7D76" w:rsidP="00855982">
      <w:r>
        <w:t>EIA-485 (formerly RS-485)</w:t>
      </w:r>
    </w:p>
    <w:p w14:paraId="6E096D19" w14:textId="7AAB3E6E" w:rsidR="00CD7D76" w:rsidRDefault="00CD7D76" w:rsidP="00855982"/>
    <w:p w14:paraId="168706F6" w14:textId="5522CEBA" w:rsidR="00CD7D76" w:rsidRDefault="00CD7D76" w:rsidP="00855982"/>
    <w:p w14:paraId="33619AB9" w14:textId="0E95F52A" w:rsidR="00CD7D76" w:rsidRDefault="00CD7D76" w:rsidP="00855982">
      <w:r>
        <w:t>RS-232 Configurations</w:t>
      </w:r>
    </w:p>
    <w:p w14:paraId="0576DEA6" w14:textId="38614A96" w:rsidR="004B0262" w:rsidRDefault="004B0262" w:rsidP="00855982">
      <w:r>
        <w:t>BAUD rate: 9600</w:t>
      </w:r>
    </w:p>
    <w:p w14:paraId="52E9C370" w14:textId="46C81110" w:rsidR="004B0262" w:rsidRDefault="004B0262" w:rsidP="00855982">
      <w:r>
        <w:t>Data bits: 8</w:t>
      </w:r>
    </w:p>
    <w:p w14:paraId="044360F7" w14:textId="6EEF5DE2" w:rsidR="004B0262" w:rsidRDefault="004B0262" w:rsidP="00855982">
      <w:r>
        <w:t>Start bit:</w:t>
      </w:r>
    </w:p>
    <w:p w14:paraId="6FF1A01C" w14:textId="49D74583" w:rsidR="004B0262" w:rsidRDefault="004B0262" w:rsidP="00855982">
      <w:r>
        <w:t>Stop bit:</w:t>
      </w:r>
    </w:p>
    <w:p w14:paraId="629292A5" w14:textId="29EB0534" w:rsidR="004B0262" w:rsidRDefault="004B0262" w:rsidP="00855982">
      <w:r>
        <w:t>No parity bit</w:t>
      </w:r>
    </w:p>
    <w:p w14:paraId="38337787" w14:textId="206338F9" w:rsidR="00CD7D76" w:rsidRDefault="00CD7D76" w:rsidP="00855982">
      <w:r>
        <w:lastRenderedPageBreak/>
        <w:t xml:space="preserve">The problem: RS-232 outputs 13V for high bit and -13V for low bit. </w:t>
      </w:r>
    </w:p>
    <w:p w14:paraId="198D5D6F" w14:textId="39D9D54C" w:rsidR="00CD7D76" w:rsidRDefault="00CD7D76" w:rsidP="00855982">
      <w:r>
        <w:t>We need to convert from RS-232 to TTL.</w:t>
      </w:r>
    </w:p>
    <w:p w14:paraId="3FB8FCB2" w14:textId="34BCD73F" w:rsidR="00CD7D76" w:rsidRDefault="00CD7D76" w:rsidP="00855982">
      <w:r>
        <w:t xml:space="preserve">RS-232 is a format suited for long-range </w:t>
      </w:r>
      <w:proofErr w:type="spellStart"/>
      <w:r>
        <w:t>communiction</w:t>
      </w:r>
      <w:proofErr w:type="spellEnd"/>
      <w:r>
        <w:t xml:space="preserve">. </w:t>
      </w:r>
    </w:p>
    <w:p w14:paraId="4B9A4B80" w14:textId="01995DA9" w:rsidR="00CD7D76" w:rsidRDefault="00CD7D76" w:rsidP="00855982">
      <w:r>
        <w:t>TTL is a format suited for microcontrollers.</w:t>
      </w:r>
    </w:p>
    <w:p w14:paraId="73AADA0F" w14:textId="016ADCDA" w:rsidR="00CD7D76" w:rsidRDefault="00CD7D76" w:rsidP="00855982">
      <w:r>
        <w:t>We can use a MAX232 IC chip to do the job.</w:t>
      </w:r>
    </w:p>
    <w:p w14:paraId="7DD67584" w14:textId="27674A22" w:rsidR="00CD7D76" w:rsidRDefault="00CD7D76" w:rsidP="00855982"/>
    <w:p w14:paraId="4093B386" w14:textId="77777777" w:rsidR="00CD7D76" w:rsidRDefault="00CD7D76" w:rsidP="00855982">
      <w:bookmarkStart w:id="0" w:name="_GoBack"/>
      <w:bookmarkEnd w:id="0"/>
    </w:p>
    <w:p w14:paraId="5692D825" w14:textId="644A29A8" w:rsidR="00110CFF" w:rsidRDefault="00110CFF" w:rsidP="00110CFF">
      <w:pPr>
        <w:pStyle w:val="Heading1"/>
      </w:pPr>
      <w:r>
        <w:t>BMS Box</w:t>
      </w:r>
    </w:p>
    <w:p w14:paraId="0C2D013A" w14:textId="624B0F94" w:rsidR="00CD26E6" w:rsidRDefault="00CD26E6" w:rsidP="00CD26E6">
      <w:r>
        <w:t>We need a battery management system.</w:t>
      </w:r>
    </w:p>
    <w:p w14:paraId="510CB34E" w14:textId="77777777" w:rsidR="00CD26E6" w:rsidRPr="00CD26E6" w:rsidRDefault="00CD26E6" w:rsidP="00CD26E6">
      <w:pPr>
        <w:rPr>
          <w:b/>
        </w:rPr>
      </w:pPr>
      <w:r w:rsidRPr="00CD26E6">
        <w:rPr>
          <w:b/>
        </w:rPr>
        <w:t xml:space="preserve">Input: </w:t>
      </w:r>
    </w:p>
    <w:p w14:paraId="74A19294" w14:textId="5DDD8458" w:rsidR="00CD26E6" w:rsidRDefault="00CD26E6" w:rsidP="00CD26E6">
      <w:r>
        <w:t>Voltage from Tristar MPPT Solar Charge Controller</w:t>
      </w:r>
      <w:r w:rsidR="002407DC">
        <w:t xml:space="preserve">. </w:t>
      </w:r>
    </w:p>
    <w:p w14:paraId="26997F89" w14:textId="77777777" w:rsidR="00CD26E6" w:rsidRPr="00CD26E6" w:rsidRDefault="00CD26E6" w:rsidP="00CD26E6">
      <w:pPr>
        <w:rPr>
          <w:b/>
        </w:rPr>
      </w:pPr>
      <w:r w:rsidRPr="00CD26E6">
        <w:rPr>
          <w:b/>
        </w:rPr>
        <w:t xml:space="preserve">Output: </w:t>
      </w:r>
    </w:p>
    <w:p w14:paraId="05E33B4E" w14:textId="162B0262" w:rsidR="00CD26E6" w:rsidRDefault="00CD26E6" w:rsidP="00CD26E6">
      <w:r>
        <w:t>Microcontroller Data,</w:t>
      </w:r>
      <w:r w:rsidR="002407DC">
        <w:t xml:space="preserve"> Constant Voltage.</w:t>
      </w:r>
    </w:p>
    <w:p w14:paraId="0350AEDA" w14:textId="07AC6F47" w:rsidR="002407DC" w:rsidRDefault="002407DC" w:rsidP="00CD26E6">
      <w:r>
        <w:t>If the BMS detects voltage from the MPPT controller, do this:</w:t>
      </w:r>
    </w:p>
    <w:p w14:paraId="7D35A2A0" w14:textId="163C2A66" w:rsidR="002407DC" w:rsidRDefault="002407DC" w:rsidP="00CD26E6">
      <w:r>
        <w:t xml:space="preserve">If the MPPT power is higher than needed by the greenhouse, route the amount of power necessary from the MPPT to the greenhouse, and the rest of the power goes to the battery. If the battery has enough space to receive the energy, send a message to the microcontroller saying the batteries are charging. If not, then send a message to the microcontroller saying the batteries are fully charged. Somehow, we </w:t>
      </w:r>
      <w:proofErr w:type="gramStart"/>
      <w:r>
        <w:t>have to</w:t>
      </w:r>
      <w:proofErr w:type="gramEnd"/>
      <w:r>
        <w:t xml:space="preserve"> get rid of this excess energy.</w:t>
      </w:r>
    </w:p>
    <w:p w14:paraId="4770D902" w14:textId="4F4206F4" w:rsidR="002407DC" w:rsidRDefault="002407DC" w:rsidP="00CD26E6">
      <w:r>
        <w:t xml:space="preserve">If the MPPT power is lower than needed by the greenhouse, route all the power from the MPPT </w:t>
      </w:r>
      <w:proofErr w:type="gramStart"/>
      <w:r>
        <w:t>To</w:t>
      </w:r>
      <w:proofErr w:type="gramEnd"/>
      <w:r>
        <w:t xml:space="preserve"> the greenhouse, and compensate the difference of power from the batteries. If the batteries don’t have enough voltage, then send a message to the microcontroller saying we don’t have enough power to run the greenhouse.</w:t>
      </w:r>
    </w:p>
    <w:p w14:paraId="37F4FCE3" w14:textId="77777777" w:rsidR="00F0230F" w:rsidRDefault="002407DC" w:rsidP="00CD26E6">
      <w:r>
        <w:t>If there’s no MPPT power, then draw the necessary amount of power from the batteries.</w:t>
      </w:r>
    </w:p>
    <w:p w14:paraId="0C54B32D" w14:textId="505486A2" w:rsidR="002407DC" w:rsidRDefault="00F0230F" w:rsidP="00F0230F">
      <w:pPr>
        <w:pStyle w:val="Heading1"/>
      </w:pPr>
      <w:r>
        <w:t>Batteries</w:t>
      </w:r>
      <w:r w:rsidR="002407DC">
        <w:t xml:space="preserve"> </w:t>
      </w:r>
    </w:p>
    <w:p w14:paraId="55BDD595" w14:textId="7ED9034A" w:rsidR="00F0230F" w:rsidRPr="00F0230F" w:rsidRDefault="00F0230F" w:rsidP="00F0230F">
      <w:r>
        <w:t xml:space="preserve">At one point, the 2017 team considered Lead Acid batteries, Nickel Cadmium </w:t>
      </w:r>
      <w:proofErr w:type="spellStart"/>
      <w:r>
        <w:t>batteris</w:t>
      </w:r>
      <w:proofErr w:type="spellEnd"/>
      <w:r>
        <w:t>, Nickel M</w:t>
      </w:r>
      <w:r w:rsidR="00F30FB9">
        <w:t xml:space="preserve">etal Hydride Batteries, and Lithium Ion batteries. Here are </w:t>
      </w:r>
      <w:proofErr w:type="gramStart"/>
      <w:r w:rsidR="00F30FB9">
        <w:t>all of</w:t>
      </w:r>
      <w:proofErr w:type="gramEnd"/>
      <w:r w:rsidR="00F30FB9">
        <w:t xml:space="preserve"> their specifications:</w:t>
      </w:r>
    </w:p>
    <w:p w14:paraId="15BD898B" w14:textId="66603D25" w:rsidR="00110CFF" w:rsidRDefault="00CD26E6" w:rsidP="00110CFF">
      <w:r>
        <w:rPr>
          <w:noProof/>
        </w:rPr>
        <w:lastRenderedPageBreak/>
        <w:drawing>
          <wp:inline distT="0" distB="0" distL="0" distR="0" wp14:anchorId="118A9DC1" wp14:editId="0DD29FD3">
            <wp:extent cx="5305425" cy="642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6429375"/>
                    </a:xfrm>
                    <a:prstGeom prst="rect">
                      <a:avLst/>
                    </a:prstGeom>
                  </pic:spPr>
                </pic:pic>
              </a:graphicData>
            </a:graphic>
          </wp:inline>
        </w:drawing>
      </w:r>
    </w:p>
    <w:p w14:paraId="5B80C3CE" w14:textId="127F4F0B" w:rsidR="006E0DD8" w:rsidRDefault="00F30FB9" w:rsidP="00110CFF">
      <w:r>
        <w:t>The ones that ended up being picked are</w:t>
      </w:r>
      <w:r w:rsidR="006E0DD8">
        <w:t xml:space="preserve"> lithium-ion batteries.</w:t>
      </w:r>
    </w:p>
    <w:p w14:paraId="39081131" w14:textId="75217CC1" w:rsidR="006E0DD8" w:rsidRDefault="006E0DD8" w:rsidP="00110CFF">
      <w:r>
        <w:t>Model number: IEP71/180/278-CA180FT</w:t>
      </w:r>
    </w:p>
    <w:p w14:paraId="20BBED14" w14:textId="2694A0B1" w:rsidR="006E0DD8" w:rsidRDefault="006E0DD8" w:rsidP="00110CFF">
      <w:r>
        <w:t>Nominal voltage: 3.2V</w:t>
      </w:r>
    </w:p>
    <w:p w14:paraId="4C5E42F8" w14:textId="252F6411" w:rsidR="006E0DD8" w:rsidRDefault="006E0DD8" w:rsidP="00110CFF">
      <w:r>
        <w:t>Rated Capacity: 180Ah</w:t>
      </w:r>
    </w:p>
    <w:p w14:paraId="261E9CA5" w14:textId="6489F14B" w:rsidR="006E0DD8" w:rsidRPr="006E0DD8" w:rsidRDefault="006E0DD8" w:rsidP="00110CFF">
      <w:r>
        <w:t>Rated Energy: 576Wh</w:t>
      </w:r>
    </w:p>
    <w:p w14:paraId="6CFDB2FF" w14:textId="3A42B51B" w:rsidR="00E95497" w:rsidRDefault="006E0DD8" w:rsidP="00110CFF">
      <w:r>
        <w:t>I think it’s this thing right here:</w:t>
      </w:r>
    </w:p>
    <w:p w14:paraId="2C2A9D22" w14:textId="060F0BE8" w:rsidR="006E0DD8" w:rsidRDefault="004B0262" w:rsidP="00110CFF">
      <w:hyperlink r:id="rId11" w:history="1">
        <w:r w:rsidR="006E0DD8" w:rsidRPr="00DE76EE">
          <w:rPr>
            <w:rStyle w:val="Hyperlink"/>
          </w:rPr>
          <w:t>https://www.alibaba.com/product-detail/3-2V-180Ah-Battery-200Ah-LiFePO4_60769977420.html?spm=a2700.7724857.normalList.14.22c11fa70X3Jaa</w:t>
        </w:r>
      </w:hyperlink>
    </w:p>
    <w:p w14:paraId="462E0E1A" w14:textId="0A486CCC" w:rsidR="006E0DD8" w:rsidRDefault="006E0DD8" w:rsidP="00110CFF"/>
    <w:p w14:paraId="1782735A" w14:textId="77777777" w:rsidR="006E0DD8" w:rsidRDefault="006E0DD8" w:rsidP="00110CFF"/>
    <w:p w14:paraId="2B425162" w14:textId="6D3124A6" w:rsidR="00110CFF" w:rsidRDefault="00110CFF" w:rsidP="00110CFF">
      <w:pPr>
        <w:pStyle w:val="Heading1"/>
      </w:pPr>
      <w:r>
        <w:t>Sine Wave Inverter Box</w:t>
      </w:r>
    </w:p>
    <w:p w14:paraId="04A68A15" w14:textId="21C6AF65" w:rsidR="00110CFF" w:rsidRDefault="002407DC" w:rsidP="00110CFF">
      <w:r>
        <w:t>Input: 12V DC voltage</w:t>
      </w:r>
    </w:p>
    <w:p w14:paraId="5E437F58" w14:textId="3B1BDDE3" w:rsidR="002407DC" w:rsidRDefault="002407DC" w:rsidP="00110CFF">
      <w:r>
        <w:t xml:space="preserve">Output: 110V 50Hz AC voltage </w:t>
      </w:r>
    </w:p>
    <w:p w14:paraId="58DB616E" w14:textId="0FF311E0" w:rsidR="00110CFF" w:rsidRDefault="00110CFF" w:rsidP="00110CFF">
      <w:pPr>
        <w:pStyle w:val="Heading1"/>
      </w:pPr>
      <w:r>
        <w:t>Microcontroller Box</w:t>
      </w:r>
    </w:p>
    <w:p w14:paraId="7B018913" w14:textId="40D3EF0E" w:rsidR="00C1035F" w:rsidRDefault="00C1035F" w:rsidP="00C1035F"/>
    <w:p w14:paraId="37EF1D25" w14:textId="4571AB88" w:rsidR="00C1035F" w:rsidRDefault="00C1035F" w:rsidP="00C1035F">
      <w:pPr>
        <w:pStyle w:val="Heading1"/>
      </w:pPr>
      <w:r>
        <w:t>Solar Panels</w:t>
      </w:r>
    </w:p>
    <w:p w14:paraId="6742489A" w14:textId="63F19975" w:rsidR="00CD26E6" w:rsidRDefault="00CD26E6" w:rsidP="00C1035F">
      <w:r>
        <w:t>As of August 2017:</w:t>
      </w:r>
    </w:p>
    <w:p w14:paraId="0CE77E2D" w14:textId="2350A122" w:rsidR="00C1035F" w:rsidRDefault="00C1035F" w:rsidP="00C1035F">
      <w:r>
        <w:t xml:space="preserve">The solar panels are branded LUMO and produced by </w:t>
      </w:r>
      <w:proofErr w:type="spellStart"/>
      <w:r>
        <w:t>Soliculture</w:t>
      </w:r>
      <w:proofErr w:type="spellEnd"/>
      <w:r>
        <w:t xml:space="preserve">. They have non-continuous photovoltaic cells which allow light to pass through the clear glass panels so that plants can still harvest </w:t>
      </w:r>
      <w:proofErr w:type="gramStart"/>
      <w:r>
        <w:t>a majority of</w:t>
      </w:r>
      <w:proofErr w:type="gramEnd"/>
      <w:r>
        <w:t xml:space="preserve"> the light. Additionally, they act as replacements for the glass roof panels of the greenhouse. (This is a terrible idea, guys. It has a bunch of leaks that need to be fixed, now.)</w:t>
      </w:r>
    </w:p>
    <w:p w14:paraId="484BF937" w14:textId="4E6E3FDA" w:rsidR="00C1035F" w:rsidRDefault="00C1035F" w:rsidP="00C1035F">
      <w:r w:rsidRPr="00C1035F">
        <w:rPr>
          <w:b/>
        </w:rPr>
        <w:t>Company:</w:t>
      </w:r>
      <w:r>
        <w:t xml:space="preserve"> </w:t>
      </w:r>
      <w:proofErr w:type="spellStart"/>
      <w:r>
        <w:t>Soliculture</w:t>
      </w:r>
      <w:proofErr w:type="spellEnd"/>
    </w:p>
    <w:p w14:paraId="76946123" w14:textId="537751F5" w:rsidR="00C1035F" w:rsidRDefault="00C1035F" w:rsidP="00C1035F">
      <w:r w:rsidRPr="00C1035F">
        <w:rPr>
          <w:b/>
        </w:rPr>
        <w:t>Panel Dimension</w:t>
      </w:r>
      <w:r>
        <w:rPr>
          <w:b/>
        </w:rPr>
        <w:t xml:space="preserve">s: </w:t>
      </w:r>
      <w:r>
        <w:t>64” x 22”</w:t>
      </w:r>
    </w:p>
    <w:p w14:paraId="616B2585" w14:textId="6BE3D8B3" w:rsidR="00C1035F" w:rsidRDefault="00C1035F" w:rsidP="00C1035F">
      <w:r w:rsidRPr="00C1035F">
        <w:rPr>
          <w:b/>
        </w:rPr>
        <w:t>Mounting:</w:t>
      </w:r>
      <w:r>
        <w:t xml:space="preserve"> Panels slot into slides on the roof and are held in place by an aluminum strap on the face that meets the wall.</w:t>
      </w:r>
    </w:p>
    <w:p w14:paraId="132AAB60" w14:textId="4844ACBB" w:rsidR="00C1035F" w:rsidRDefault="00C1035F" w:rsidP="00C1035F">
      <w:pPr>
        <w:rPr>
          <w:b/>
        </w:rPr>
      </w:pPr>
      <w:r w:rsidRPr="00C1035F">
        <w:rPr>
          <w:b/>
        </w:rPr>
        <w:t xml:space="preserve">Older Panels: </w:t>
      </w:r>
    </w:p>
    <w:p w14:paraId="17CE3F92" w14:textId="15D5A33C" w:rsidR="00C1035F" w:rsidRDefault="00C1035F" w:rsidP="00C1035F">
      <w:r>
        <w:t>Quantity: 22</w:t>
      </w:r>
    </w:p>
    <w:p w14:paraId="0DA35901" w14:textId="2C0A077E" w:rsidR="00C1035F" w:rsidRPr="00C1035F" w:rsidRDefault="00C1035F" w:rsidP="00C1035F">
      <w:r>
        <w:t>Cloudy Day:</w:t>
      </w:r>
    </w:p>
    <w:p w14:paraId="047111F4" w14:textId="2B7E2703" w:rsidR="00C1035F" w:rsidRPr="00C1035F" w:rsidRDefault="00C1035F" w:rsidP="00C1035F">
      <w:r>
        <w:t>V</w:t>
      </w:r>
      <w:r>
        <w:rPr>
          <w:vertAlign w:val="subscript"/>
        </w:rPr>
        <w:t>OC</w:t>
      </w:r>
      <w:r>
        <w:t xml:space="preserve"> = 29.9V, I</w:t>
      </w:r>
      <w:r>
        <w:rPr>
          <w:vertAlign w:val="subscript"/>
        </w:rPr>
        <w:t>SC</w:t>
      </w:r>
      <w:r>
        <w:t xml:space="preserve"> = 0.22A, Power: 6.6W</w:t>
      </w:r>
    </w:p>
    <w:p w14:paraId="62B2E9D4" w14:textId="3AFD7EC0" w:rsidR="00C1035F" w:rsidRDefault="00C1035F" w:rsidP="00C1035F">
      <w:r>
        <w:t>Sunny Day:</w:t>
      </w:r>
    </w:p>
    <w:p w14:paraId="3E186CFB" w14:textId="26F1F9D4" w:rsidR="00C1035F" w:rsidRDefault="00C1035F" w:rsidP="00C1035F">
      <w:r>
        <w:t>East Side:</w:t>
      </w:r>
      <w:r>
        <w:tab/>
        <w:t>V</w:t>
      </w:r>
      <w:r>
        <w:rPr>
          <w:vertAlign w:val="subscript"/>
        </w:rPr>
        <w:t>OC</w:t>
      </w:r>
      <w:r>
        <w:t xml:space="preserve"> = 31.3V, I</w:t>
      </w:r>
      <w:r>
        <w:rPr>
          <w:vertAlign w:val="subscript"/>
        </w:rPr>
        <w:t>SC</w:t>
      </w:r>
      <w:r>
        <w:t xml:space="preserve"> = 0.50A, Power: 25.4W</w:t>
      </w:r>
    </w:p>
    <w:p w14:paraId="1F9460A0" w14:textId="43C0537D" w:rsidR="00C1035F" w:rsidRDefault="00C1035F" w:rsidP="00C1035F">
      <w:r>
        <w:t xml:space="preserve">West Side: </w:t>
      </w:r>
      <w:r>
        <w:tab/>
        <w:t>V</w:t>
      </w:r>
      <w:r>
        <w:rPr>
          <w:vertAlign w:val="subscript"/>
        </w:rPr>
        <w:t>OC</w:t>
      </w:r>
      <w:r>
        <w:t xml:space="preserve"> = 31.3V, I</w:t>
      </w:r>
      <w:r>
        <w:rPr>
          <w:vertAlign w:val="subscript"/>
        </w:rPr>
        <w:t>SC</w:t>
      </w:r>
      <w:r>
        <w:t xml:space="preserve"> = 0.81A, Power: 25.4W</w:t>
      </w:r>
    </w:p>
    <w:p w14:paraId="2D04E1E8" w14:textId="65071950" w:rsidR="00C1035F" w:rsidRDefault="00C1035F" w:rsidP="00C1035F">
      <w:pPr>
        <w:rPr>
          <w:b/>
        </w:rPr>
      </w:pPr>
      <w:r>
        <w:rPr>
          <w:b/>
        </w:rPr>
        <w:t>Newer Panels:</w:t>
      </w:r>
    </w:p>
    <w:p w14:paraId="5C630800" w14:textId="3DB15B14" w:rsidR="00C1035F" w:rsidRDefault="00C1035F" w:rsidP="00C1035F">
      <w:r>
        <w:t>Quantity: 10</w:t>
      </w:r>
    </w:p>
    <w:p w14:paraId="57FFD406" w14:textId="24018F3A" w:rsidR="00C1035F" w:rsidRPr="00C1035F" w:rsidRDefault="00C1035F" w:rsidP="00C1035F">
      <w:r>
        <w:lastRenderedPageBreak/>
        <w:t>Cloudy Day:</w:t>
      </w:r>
    </w:p>
    <w:p w14:paraId="29F4636B" w14:textId="432A06D7" w:rsidR="00C1035F" w:rsidRDefault="00C1035F" w:rsidP="00C1035F">
      <w:r>
        <w:t>V</w:t>
      </w:r>
      <w:r>
        <w:rPr>
          <w:vertAlign w:val="subscript"/>
        </w:rPr>
        <w:t>OC</w:t>
      </w:r>
      <w:r>
        <w:t xml:space="preserve"> = 6.75V, I</w:t>
      </w:r>
      <w:r>
        <w:rPr>
          <w:vertAlign w:val="subscript"/>
        </w:rPr>
        <w:t>SC</w:t>
      </w:r>
      <w:r>
        <w:t xml:space="preserve"> = 2.4A, Power: 16.2W</w:t>
      </w:r>
    </w:p>
    <w:p w14:paraId="3F233E26" w14:textId="633F5C9D" w:rsidR="00C1035F" w:rsidRDefault="00C1035F" w:rsidP="00C1035F">
      <w:r>
        <w:t>Sunny Day:</w:t>
      </w:r>
    </w:p>
    <w:p w14:paraId="10D0EB26" w14:textId="1F783EA4" w:rsidR="00C1035F" w:rsidRPr="00C1035F" w:rsidRDefault="00C1035F" w:rsidP="00C1035F">
      <w:r>
        <w:t>V</w:t>
      </w:r>
      <w:r>
        <w:rPr>
          <w:vertAlign w:val="subscript"/>
        </w:rPr>
        <w:t>OC</w:t>
      </w:r>
      <w:r>
        <w:t xml:space="preserve"> = 6.84V, I</w:t>
      </w:r>
      <w:r>
        <w:rPr>
          <w:vertAlign w:val="subscript"/>
        </w:rPr>
        <w:t>SC</w:t>
      </w:r>
      <w:r>
        <w:t xml:space="preserve"> = 4.3A, Power: 29.4W</w:t>
      </w:r>
    </w:p>
    <w:p w14:paraId="4055C410" w14:textId="285E52CB" w:rsidR="00C1035F" w:rsidRPr="00C1035F" w:rsidRDefault="00C1035F" w:rsidP="00C1035F">
      <w:pPr>
        <w:rPr>
          <w:b/>
        </w:rPr>
      </w:pPr>
      <w:r w:rsidRPr="00C1035F">
        <w:rPr>
          <w:b/>
        </w:rPr>
        <w:t>Panel Spec</w:t>
      </w:r>
      <w:r>
        <w:rPr>
          <w:b/>
        </w:rPr>
        <w:t>ification</w:t>
      </w:r>
      <w:r w:rsidRPr="00C1035F">
        <w:rPr>
          <w:b/>
        </w:rPr>
        <w:t>s from Manufacturer:</w:t>
      </w:r>
    </w:p>
    <w:p w14:paraId="099475B8" w14:textId="79AEEDF7" w:rsidR="00C1035F" w:rsidRDefault="00C1035F" w:rsidP="00C1035F">
      <w:r>
        <w:t>V</w:t>
      </w:r>
      <w:r>
        <w:rPr>
          <w:vertAlign w:val="subscript"/>
        </w:rPr>
        <w:t>OC</w:t>
      </w:r>
      <w:r>
        <w:t xml:space="preserve"> = 8.00V, I</w:t>
      </w:r>
      <w:r>
        <w:rPr>
          <w:vertAlign w:val="subscript"/>
        </w:rPr>
        <w:t>SC</w:t>
      </w:r>
      <w:r>
        <w:t xml:space="preserve"> = 12.30A, </w:t>
      </w:r>
      <w:proofErr w:type="spellStart"/>
      <w:r>
        <w:t>V</w:t>
      </w:r>
      <w:r w:rsidR="00BE2D17">
        <w:rPr>
          <w:vertAlign w:val="subscript"/>
        </w:rPr>
        <w:t>mp</w:t>
      </w:r>
      <w:proofErr w:type="spellEnd"/>
      <w:r w:rsidR="00BE2D17">
        <w:t xml:space="preserve"> = 6.30V, I</w:t>
      </w:r>
      <w:r w:rsidR="00BE2D17">
        <w:softHyphen/>
      </w:r>
      <w:r w:rsidR="00BE2D17">
        <w:softHyphen/>
      </w:r>
      <w:r w:rsidR="00BE2D17">
        <w:rPr>
          <w:vertAlign w:val="subscript"/>
        </w:rPr>
        <w:t>mp</w:t>
      </w:r>
      <w:r w:rsidR="00BE2D17">
        <w:t xml:space="preserve"> = 10.80A</w:t>
      </w:r>
    </w:p>
    <w:p w14:paraId="084A79C9" w14:textId="00B1E50E" w:rsidR="00BE2D17" w:rsidRDefault="00BE2D17" w:rsidP="00BE2D17">
      <w:r>
        <w:t xml:space="preserve">Power: </w:t>
      </w:r>
      <w:proofErr w:type="spellStart"/>
      <w:r>
        <w:t>M</w:t>
      </w:r>
      <w:r>
        <w:softHyphen/>
      </w:r>
      <w:r>
        <w:rPr>
          <w:vertAlign w:val="subscript"/>
        </w:rPr>
        <w:t>pp</w:t>
      </w:r>
      <w:proofErr w:type="spellEnd"/>
      <w:r>
        <w:t xml:space="preserve"> = 68W</w:t>
      </w:r>
    </w:p>
    <w:p w14:paraId="43AD002F" w14:textId="17A672C1" w:rsidR="00BE2D17" w:rsidRDefault="00BE2D17" w:rsidP="00BE2D17">
      <w:r>
        <w:t>This is the average panel performance.</w:t>
      </w:r>
    </w:p>
    <w:p w14:paraId="46EC161D" w14:textId="6A193A43" w:rsidR="00BE2D17" w:rsidRDefault="00BE2D17" w:rsidP="00C1035F"/>
    <w:p w14:paraId="64DD1379" w14:textId="6F487526" w:rsidR="00BE2D17" w:rsidRPr="004B2DC9" w:rsidRDefault="005409C7" w:rsidP="00C1035F">
      <w:pPr>
        <w:rPr>
          <w:b/>
        </w:rPr>
      </w:pPr>
      <w:r w:rsidRPr="004B2DC9">
        <w:rPr>
          <w:b/>
        </w:rPr>
        <w:t>Input:</w:t>
      </w:r>
    </w:p>
    <w:p w14:paraId="49C31410" w14:textId="46CFE7C4" w:rsidR="005409C7" w:rsidRDefault="005409C7" w:rsidP="00C1035F">
      <w:r>
        <w:t>Sunlight</w:t>
      </w:r>
    </w:p>
    <w:p w14:paraId="72A1BB76" w14:textId="23CAAC47" w:rsidR="005409C7" w:rsidRPr="004B2DC9" w:rsidRDefault="005409C7" w:rsidP="00C1035F">
      <w:pPr>
        <w:rPr>
          <w:b/>
        </w:rPr>
      </w:pPr>
      <w:r w:rsidRPr="004B2DC9">
        <w:rPr>
          <w:b/>
        </w:rPr>
        <w:t>Output:</w:t>
      </w:r>
    </w:p>
    <w:p w14:paraId="313FF104" w14:textId="5700CF8F" w:rsidR="004B2DC9" w:rsidRDefault="004B2DC9" w:rsidP="00C1035F">
      <w:r>
        <w:t>Average of 68W of power delivered to the MPPT controller.</w:t>
      </w:r>
    </w:p>
    <w:p w14:paraId="48FE53DE" w14:textId="46466363" w:rsidR="00CD26E6" w:rsidRDefault="00CD26E6" w:rsidP="00C1035F">
      <w:r>
        <w:t>Speculations for 2018:</w:t>
      </w:r>
    </w:p>
    <w:p w14:paraId="313E4AE6" w14:textId="31F64984" w:rsidR="00CD26E6" w:rsidRDefault="00CD26E6" w:rsidP="00C1035F">
      <w:proofErr w:type="spellStart"/>
      <w:r>
        <w:t>Tela</w:t>
      </w:r>
      <w:proofErr w:type="spellEnd"/>
      <w:r>
        <w:t xml:space="preserve"> wishes for a way to track solar power. We need voltage, current, power, and light intensity. This is what she will get.</w:t>
      </w:r>
    </w:p>
    <w:p w14:paraId="73FA0024" w14:textId="48D29CD2" w:rsidR="00CD26E6" w:rsidRDefault="004B2DC9" w:rsidP="00CD26E6">
      <w:pPr>
        <w:pStyle w:val="Heading1"/>
      </w:pPr>
      <w:r>
        <w:t>Website</w:t>
      </w:r>
    </w:p>
    <w:p w14:paraId="52D6F61C" w14:textId="77777777" w:rsidR="00CD26E6" w:rsidRPr="00CD26E6" w:rsidRDefault="00CD26E6" w:rsidP="00CD26E6"/>
    <w:sectPr w:rsidR="00CD26E6" w:rsidRPr="00CD26E6"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467EE" w14:textId="77777777" w:rsidR="00754414" w:rsidRDefault="00754414" w:rsidP="00855982">
      <w:pPr>
        <w:spacing w:after="0" w:line="240" w:lineRule="auto"/>
      </w:pPr>
      <w:r>
        <w:separator/>
      </w:r>
    </w:p>
  </w:endnote>
  <w:endnote w:type="continuationSeparator" w:id="0">
    <w:p w14:paraId="0C9AC1AD" w14:textId="77777777" w:rsidR="00754414" w:rsidRDefault="0075441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75B23248" w14:textId="77777777" w:rsidR="004B0262" w:rsidRDefault="004B026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A0952" w14:textId="77777777" w:rsidR="00754414" w:rsidRDefault="00754414" w:rsidP="00855982">
      <w:pPr>
        <w:spacing w:after="0" w:line="240" w:lineRule="auto"/>
      </w:pPr>
      <w:r>
        <w:separator/>
      </w:r>
    </w:p>
  </w:footnote>
  <w:footnote w:type="continuationSeparator" w:id="0">
    <w:p w14:paraId="129955B1" w14:textId="77777777" w:rsidR="00754414" w:rsidRDefault="0075441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75"/>
    <w:rsid w:val="000604CA"/>
    <w:rsid w:val="00110CFF"/>
    <w:rsid w:val="001D4362"/>
    <w:rsid w:val="002407DC"/>
    <w:rsid w:val="00373427"/>
    <w:rsid w:val="004B0262"/>
    <w:rsid w:val="004B2DC9"/>
    <w:rsid w:val="005409C7"/>
    <w:rsid w:val="005A654B"/>
    <w:rsid w:val="0068278B"/>
    <w:rsid w:val="006E0DD8"/>
    <w:rsid w:val="00754414"/>
    <w:rsid w:val="007833A7"/>
    <w:rsid w:val="00855982"/>
    <w:rsid w:val="00A10484"/>
    <w:rsid w:val="00B01A75"/>
    <w:rsid w:val="00B3097D"/>
    <w:rsid w:val="00BE2D17"/>
    <w:rsid w:val="00C1035F"/>
    <w:rsid w:val="00C74C02"/>
    <w:rsid w:val="00CD26E6"/>
    <w:rsid w:val="00CD7D76"/>
    <w:rsid w:val="00E84B4B"/>
    <w:rsid w:val="00E95497"/>
    <w:rsid w:val="00F0230F"/>
    <w:rsid w:val="00F30FB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9295"/>
  <w15:chartTrackingRefBased/>
  <w15:docId w15:val="{FDFC1C15-32EB-453C-8548-7B22BE22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UnresolvedMention">
    <w:name w:val="Unresolved Mention"/>
    <w:basedOn w:val="DefaultParagraphFont"/>
    <w:uiPriority w:val="99"/>
    <w:semiHidden/>
    <w:unhideWhenUsed/>
    <w:rsid w:val="006E0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libaba.com/product-detail/3-2V-180Ah-Battery-200Ah-LiFePO4_60769977420.html?spm=a2700.7724857.normalList.14.22c11fa70X3Jaa"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rk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4985</TotalTime>
  <Pages>5</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Kerr</dc:creator>
  <cp:lastModifiedBy>William Kerr</cp:lastModifiedBy>
  <cp:revision>10</cp:revision>
  <dcterms:created xsi:type="dcterms:W3CDTF">2018-12-23T20:04:00Z</dcterms:created>
  <dcterms:modified xsi:type="dcterms:W3CDTF">2018-12-27T20:21:00Z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